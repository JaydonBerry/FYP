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0955FB">
      <w:pPr>
        <w:pStyle w:val="Title"/>
      </w:pPr>
      <w:r>
        <w:t>Final Year Project</w:t>
      </w:r>
      <w:r w:rsidR="00FB366D">
        <w:t xml:space="preserve"> Proposal</w:t>
      </w:r>
    </w:p>
    <w:p w:rsidR="00855982" w:rsidRPr="00855982" w:rsidRDefault="000955FB" w:rsidP="00855982">
      <w:pPr>
        <w:pStyle w:val="Heading1"/>
      </w:pPr>
      <w:r>
        <w:t>logging point for emergency rooms</w:t>
      </w:r>
    </w:p>
    <w:p w:rsidR="00855982" w:rsidRDefault="000955FB" w:rsidP="000955FB">
      <w:r>
        <w:t>I will be developing a web based application to allow patients to login at emergency rooms.</w:t>
      </w:r>
    </w:p>
    <w:p w:rsidR="000955FB" w:rsidRDefault="000955FB" w:rsidP="000955FB">
      <w:r>
        <w:t>The application will allow them to document personal information, as well as information in regards to the situation and ailments. The information will be stored in a database that can be accessed from another application to deliver the information into the hands of professionals and allow them to make changes and additions.</w:t>
      </w:r>
    </w:p>
    <w:p w:rsidR="000955FB" w:rsidRDefault="000955FB" w:rsidP="000955FB">
      <w:r>
        <w:t>The aim is to apply the web design philosophy of DRY (Don’t Repeat Yourself) to the exchange of information in the emergency rooms. Currently you may relay information such as names and accident information</w:t>
      </w:r>
      <w:r w:rsidR="00B40BDA">
        <w:t xml:space="preserve"> multiple times to different individuals. This application’s purpose to allow the patient to log the information once and allow professionals access to the information to common questions.</w:t>
      </w:r>
    </w:p>
    <w:p w:rsidR="00B40BDA" w:rsidRDefault="00B40BDA" w:rsidP="000955FB">
      <w:r>
        <w:t>I will be making use of varying web designs skills to achieve the desired result. I will need to use my knowledge of SQL, PHP and databases to create a back end robust enough for this application to be functional. I will also need to use my knowledge of HTML, CSS, JavaScript and associated frameworks to create a front end that will be appropriate for a professional environment.</w:t>
      </w:r>
    </w:p>
    <w:p w:rsidR="00B40BDA" w:rsidRDefault="00B40BDA" w:rsidP="000955FB">
      <w:r>
        <w:t>The Application will serve as a good example of my development skills across the board but will also be a chance for me to develop a stand out application that can be used as an example to future employers of my skills. Any additional information I have to research will also broaden my knowledge of the respective subject areas.</w:t>
      </w:r>
    </w:p>
    <w:p w:rsidR="00B40BDA" w:rsidRDefault="00B40BDA" w:rsidP="000955FB">
      <w:r>
        <w:t xml:space="preserve">In terms of supervision </w:t>
      </w:r>
      <w:proofErr w:type="spellStart"/>
      <w:r>
        <w:t>Ebrahim</w:t>
      </w:r>
      <w:proofErr w:type="spellEnd"/>
      <w:r w:rsidR="00FB366D">
        <w:t xml:space="preserve"> </w:t>
      </w:r>
      <w:proofErr w:type="spellStart"/>
      <w:r w:rsidR="00FB366D">
        <w:t>Akudi</w:t>
      </w:r>
      <w:proofErr w:type="spellEnd"/>
      <w:r>
        <w:t xml:space="preserve"> will be supervising my progress.</w:t>
      </w:r>
    </w:p>
    <w:p w:rsidR="00FB366D" w:rsidRDefault="00FB366D" w:rsidP="000955FB">
      <w:r>
        <w:t>I am pleased with my choice in supervisor as they will be knowledgeable in terms of the visual development needed for the application to fit the standards required for use in a professional environment.</w:t>
      </w:r>
    </w:p>
    <w:p w:rsidR="00FB366D" w:rsidRPr="00855982" w:rsidRDefault="00FB366D" w:rsidP="000955FB">
      <w:r>
        <w:t>In terms of further aid, I will speak with Matthew Mantle in terms of Web Development issues. However, I am confident that I will be able to manage with current knowledge or will be able to research and solve problems with autonomy.</w:t>
      </w:r>
      <w:bookmarkStart w:id="0" w:name="_GoBack"/>
      <w:bookmarkEnd w:id="0"/>
    </w:p>
    <w:sectPr w:rsidR="00FB366D" w:rsidRPr="00855982" w:rsidSect="00855982">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5FB" w:rsidRDefault="000955FB" w:rsidP="00855982">
      <w:pPr>
        <w:spacing w:after="0" w:line="240" w:lineRule="auto"/>
      </w:pPr>
      <w:r>
        <w:separator/>
      </w:r>
    </w:p>
  </w:endnote>
  <w:endnote w:type="continuationSeparator" w:id="0">
    <w:p w:rsidR="000955FB" w:rsidRDefault="000955F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5FB" w:rsidRDefault="000955FB" w:rsidP="00855982">
      <w:pPr>
        <w:spacing w:after="0" w:line="240" w:lineRule="auto"/>
      </w:pPr>
      <w:r>
        <w:separator/>
      </w:r>
    </w:p>
  </w:footnote>
  <w:footnote w:type="continuationSeparator" w:id="0">
    <w:p w:rsidR="000955FB" w:rsidRDefault="000955F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FB" w:rsidRPr="000955FB" w:rsidRDefault="000955FB">
    <w:pPr>
      <w:pStyle w:val="Header"/>
      <w:rPr>
        <w:lang w:val="en-GB"/>
      </w:rPr>
    </w:pPr>
    <w:r>
      <w:rPr>
        <w:lang w:val="en-GB"/>
      </w:rPr>
      <w:t>Jaydon Berry – BSc Web Tech – u1373805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FB"/>
    <w:rsid w:val="000955FB"/>
    <w:rsid w:val="001D4362"/>
    <w:rsid w:val="007833A7"/>
    <w:rsid w:val="00855982"/>
    <w:rsid w:val="00A10484"/>
    <w:rsid w:val="00B40BDA"/>
    <w:rsid w:val="00FB366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F9F5"/>
  <w15:chartTrackingRefBased/>
  <w15:docId w15:val="{2BCED1EC-F7FB-4FC6-B32C-0DA3E1C9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1373805\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108428F254FF99D1C96EC524ED230">
    <w:name w:val="7F5108428F254FF99D1C96EC524ED230"/>
  </w:style>
  <w:style w:type="paragraph" w:customStyle="1" w:styleId="C711BAF27D5442A08F5C4799128DE2FB">
    <w:name w:val="C711BAF27D5442A08F5C4799128DE2FB"/>
  </w:style>
  <w:style w:type="paragraph" w:customStyle="1" w:styleId="AB3ED301010B40BC9EE680D394DFB3A2">
    <w:name w:val="AB3ED301010B40BC9EE680D394DFB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purl.org/dc/terms/"/>
    <ds:schemaRef ds:uri="http://schemas.microsoft.com/office/2006/documentManagement/types"/>
    <ds:schemaRef ds:uri="4873beb7-5857-4685-be1f-d57550cc96cc"/>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24</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University of Huddersfield</dc:creator>
  <cp:lastModifiedBy>J.F.Berry U1373805</cp:lastModifiedBy>
  <cp:revision>1</cp:revision>
  <dcterms:created xsi:type="dcterms:W3CDTF">2016-11-21T14:06:00Z</dcterms:created>
  <dcterms:modified xsi:type="dcterms:W3CDTF">2016-11-21T14:30:00Z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